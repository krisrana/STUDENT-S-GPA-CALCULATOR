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3D" w:rsidRPr="00D8082C" w:rsidRDefault="00AA712F" w:rsidP="005E78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4</w:t>
      </w:r>
    </w:p>
    <w:p w:rsidR="0036669E" w:rsidRDefault="001975F6">
      <w:r w:rsidRPr="0036669E">
        <w:rPr>
          <w:b/>
          <w:sz w:val="28"/>
          <w:szCs w:val="28"/>
        </w:rPr>
        <w:t>Objective:</w:t>
      </w:r>
      <w:r>
        <w:t xml:space="preserve"> </w:t>
      </w:r>
    </w:p>
    <w:p w:rsidR="001975F6" w:rsidRDefault="001975F6" w:rsidP="00E6290D">
      <w:pPr>
        <w:ind w:left="720"/>
      </w:pPr>
      <w:r>
        <w:t xml:space="preserve">The purpose of this lab project is to expose you to </w:t>
      </w:r>
      <w:r w:rsidR="00970406">
        <w:t>selection,</w:t>
      </w:r>
      <w:r w:rsidR="003101D4">
        <w:t xml:space="preserve"> </w:t>
      </w:r>
      <w:r w:rsidR="00970406">
        <w:t xml:space="preserve">to enforce </w:t>
      </w:r>
      <w:r w:rsidR="006640EA">
        <w:t xml:space="preserve">Loops, </w:t>
      </w:r>
      <w:r w:rsidR="00970406">
        <w:t>and to expand your skills to write larger programs.</w:t>
      </w:r>
      <w:r>
        <w:t xml:space="preserve"> </w:t>
      </w:r>
    </w:p>
    <w:p w:rsidR="001903AE" w:rsidRDefault="001903AE" w:rsidP="0036669E">
      <w:pPr>
        <w:rPr>
          <w:b/>
          <w:sz w:val="28"/>
          <w:szCs w:val="28"/>
        </w:rPr>
      </w:pPr>
    </w:p>
    <w:p w:rsidR="00CA783D" w:rsidRPr="0036669E" w:rsidRDefault="0036669E" w:rsidP="0036669E">
      <w:pPr>
        <w:rPr>
          <w:b/>
          <w:sz w:val="28"/>
          <w:szCs w:val="28"/>
        </w:rPr>
      </w:pPr>
      <w:r w:rsidRPr="0036669E">
        <w:rPr>
          <w:b/>
          <w:sz w:val="28"/>
          <w:szCs w:val="28"/>
        </w:rPr>
        <w:t>Problem Specification:</w:t>
      </w:r>
      <w:r w:rsidR="001975F6" w:rsidRPr="0036669E">
        <w:rPr>
          <w:b/>
          <w:sz w:val="28"/>
          <w:szCs w:val="28"/>
        </w:rPr>
        <w:t xml:space="preserve">  </w:t>
      </w:r>
    </w:p>
    <w:p w:rsidR="003101D4" w:rsidRPr="003101D4" w:rsidRDefault="003101D4" w:rsidP="003101D4">
      <w:pPr>
        <w:ind w:left="720"/>
      </w:pPr>
      <w:r w:rsidRPr="003101D4">
        <w:t xml:space="preserve">Write a </w:t>
      </w:r>
      <w:r w:rsidR="000E72F9">
        <w:t>C++</w:t>
      </w:r>
      <w:r w:rsidRPr="003101D4">
        <w:t xml:space="preserve"> program to calculate a students GPA for the semester. The progra</w:t>
      </w:r>
      <w:r w:rsidR="000E72F9">
        <w:t>m should accept a student’s</w:t>
      </w:r>
      <w:r w:rsidR="00AD64F6">
        <w:t xml:space="preserve"> name, </w:t>
      </w:r>
      <w:r w:rsidR="0057339D">
        <w:t xml:space="preserve">ID </w:t>
      </w:r>
      <w:r w:rsidR="000E72F9">
        <w:t>number</w:t>
      </w:r>
      <w:r w:rsidRPr="003101D4">
        <w:t xml:space="preserve"> and the number of courses he/she is taking, then for each course the following data is needed</w:t>
      </w:r>
    </w:p>
    <w:p w:rsidR="003101D4" w:rsidRPr="003101D4" w:rsidRDefault="003101D4" w:rsidP="00B23ABA">
      <w:pPr>
        <w:numPr>
          <w:ilvl w:val="0"/>
          <w:numId w:val="4"/>
        </w:numPr>
        <w:tabs>
          <w:tab w:val="clear" w:pos="720"/>
        </w:tabs>
        <w:ind w:left="2160" w:hanging="540"/>
      </w:pPr>
      <w:r w:rsidRPr="003101D4">
        <w:t xml:space="preserve">the course number </w:t>
      </w:r>
      <w:r w:rsidR="00AD64F6">
        <w:t>a string e.g. BU 101</w:t>
      </w:r>
    </w:p>
    <w:p w:rsidR="003101D4" w:rsidRPr="003101D4" w:rsidRDefault="003101D4" w:rsidP="00B23ABA">
      <w:pPr>
        <w:numPr>
          <w:ilvl w:val="0"/>
          <w:numId w:val="4"/>
        </w:numPr>
        <w:tabs>
          <w:tab w:val="clear" w:pos="720"/>
        </w:tabs>
        <w:ind w:left="2160" w:hanging="540"/>
      </w:pPr>
      <w:r w:rsidRPr="003101D4">
        <w:t>course credits “an integer”</w:t>
      </w:r>
    </w:p>
    <w:p w:rsidR="003101D4" w:rsidRDefault="003101D4" w:rsidP="00B23ABA">
      <w:pPr>
        <w:numPr>
          <w:ilvl w:val="0"/>
          <w:numId w:val="4"/>
        </w:numPr>
        <w:tabs>
          <w:tab w:val="clear" w:pos="720"/>
        </w:tabs>
        <w:ind w:left="2160" w:hanging="540"/>
      </w:pPr>
      <w:proofErr w:type="gramStart"/>
      <w:r w:rsidRPr="003101D4">
        <w:t>grade</w:t>
      </w:r>
      <w:proofErr w:type="gramEnd"/>
      <w:r w:rsidRPr="003101D4">
        <w:t xml:space="preserve"> received for the course</w:t>
      </w:r>
      <w:r w:rsidR="00612133">
        <w:t xml:space="preserve"> </w:t>
      </w:r>
      <w:r w:rsidR="00B23ABA">
        <w:t>“</w:t>
      </w:r>
      <w:r w:rsidR="00612133">
        <w:t>a c</w:t>
      </w:r>
      <w:r w:rsidR="00B23ABA">
        <w:t>haracter”</w:t>
      </w:r>
      <w:r w:rsidRPr="003101D4">
        <w:t>.</w:t>
      </w:r>
    </w:p>
    <w:p w:rsidR="00B23ABA" w:rsidRPr="003101D4" w:rsidRDefault="00B23ABA" w:rsidP="003061D7">
      <w:pPr>
        <w:ind w:left="1620"/>
      </w:pPr>
    </w:p>
    <w:p w:rsidR="003101D4" w:rsidRPr="003101D4" w:rsidRDefault="003101D4" w:rsidP="003101D4">
      <w:pPr>
        <w:ind w:left="720"/>
      </w:pPr>
      <w:r w:rsidRPr="003101D4">
        <w:t>The program sh</w:t>
      </w:r>
      <w:r w:rsidR="000E72F9">
        <w:t xml:space="preserve">ould display the </w:t>
      </w:r>
      <w:r w:rsidR="00D658C5">
        <w:t>student’s name</w:t>
      </w:r>
      <w:r w:rsidR="00AD64F6">
        <w:t xml:space="preserve">, </w:t>
      </w:r>
      <w:r w:rsidR="000E72F9">
        <w:t>ID</w:t>
      </w:r>
      <w:r w:rsidR="00AD64F6">
        <w:t xml:space="preserve"> number</w:t>
      </w:r>
      <w:r w:rsidRPr="003101D4">
        <w:t xml:space="preserve">, the </w:t>
      </w:r>
      <w:r w:rsidR="00AD64F6">
        <w:t xml:space="preserve">total </w:t>
      </w:r>
      <w:r w:rsidRPr="003101D4">
        <w:t>number of credits</w:t>
      </w:r>
      <w:r w:rsidR="00AD64F6">
        <w:t xml:space="preserve"> for the semester</w:t>
      </w:r>
      <w:r w:rsidRPr="003101D4">
        <w:t xml:space="preserve">, and </w:t>
      </w:r>
      <w:r w:rsidR="00612133">
        <w:t>grade point average for the semester</w:t>
      </w:r>
      <w:r w:rsidRPr="003101D4">
        <w:t>. A warning message should be also printed if the GPA is less than 2.0 and a congratulatory message if the GPA is 3.0 or above.</w:t>
      </w:r>
    </w:p>
    <w:p w:rsidR="00E6290D" w:rsidRPr="00612133" w:rsidRDefault="00E6290D" w:rsidP="00612133">
      <w:pPr>
        <w:rPr>
          <w:b/>
          <w:sz w:val="28"/>
          <w:szCs w:val="28"/>
        </w:rPr>
      </w:pPr>
      <w:r w:rsidRPr="00612133">
        <w:rPr>
          <w:b/>
          <w:sz w:val="28"/>
          <w:szCs w:val="28"/>
        </w:rPr>
        <w:t>Requirements:</w:t>
      </w:r>
      <w:r w:rsidRPr="00612133">
        <w:rPr>
          <w:b/>
          <w:sz w:val="28"/>
          <w:szCs w:val="28"/>
        </w:rPr>
        <w:tab/>
      </w:r>
    </w:p>
    <w:p w:rsidR="00353A73" w:rsidRDefault="000E72F9" w:rsidP="00353A73">
      <w:pPr>
        <w:numPr>
          <w:ilvl w:val="0"/>
          <w:numId w:val="4"/>
        </w:numPr>
        <w:tabs>
          <w:tab w:val="clear" w:pos="720"/>
        </w:tabs>
        <w:ind w:left="1080"/>
      </w:pPr>
      <w:r>
        <w:t xml:space="preserve">Input student’s </w:t>
      </w:r>
      <w:r w:rsidR="00AD64F6">
        <w:t xml:space="preserve">name, </w:t>
      </w:r>
      <w:r>
        <w:t>ID number</w:t>
      </w:r>
      <w:r w:rsidR="00353A73">
        <w:t>, course number, number of credits</w:t>
      </w:r>
      <w:r w:rsidR="00AD64F6">
        <w:t xml:space="preserve"> for the course and grade</w:t>
      </w:r>
      <w:r w:rsidR="00353A73">
        <w:t xml:space="preserve"> using proper prompts.</w:t>
      </w:r>
    </w:p>
    <w:p w:rsidR="00612133" w:rsidRPr="00801895" w:rsidRDefault="00612133" w:rsidP="00612133">
      <w:pPr>
        <w:numPr>
          <w:ilvl w:val="0"/>
          <w:numId w:val="4"/>
        </w:numPr>
        <w:tabs>
          <w:tab w:val="clear" w:pos="720"/>
        </w:tabs>
        <w:ind w:left="1080"/>
      </w:pPr>
      <w:r w:rsidRPr="00801895">
        <w:t xml:space="preserve">Use a loop to repeat for </w:t>
      </w:r>
      <w:r>
        <w:t>multiple students</w:t>
      </w:r>
      <w:r w:rsidRPr="00801895">
        <w:t xml:space="preserve"> until </w:t>
      </w:r>
      <w:r w:rsidR="005E7C83">
        <w:t>‘</w:t>
      </w:r>
      <w:r>
        <w:t>N</w:t>
      </w:r>
      <w:r w:rsidR="005E7C83">
        <w:t>’</w:t>
      </w:r>
      <w:r w:rsidRPr="00801895">
        <w:t xml:space="preserve"> </w:t>
      </w:r>
      <w:r w:rsidR="005E7C83">
        <w:t>or ‘n’</w:t>
      </w:r>
      <w:r>
        <w:t xml:space="preserve"> is entered in response to a prompt.</w:t>
      </w:r>
    </w:p>
    <w:p w:rsidR="00B23ABA" w:rsidRDefault="00B23ABA" w:rsidP="00B23ABA">
      <w:pPr>
        <w:numPr>
          <w:ilvl w:val="0"/>
          <w:numId w:val="4"/>
        </w:numPr>
        <w:tabs>
          <w:tab w:val="clear" w:pos="720"/>
        </w:tabs>
        <w:ind w:left="1080"/>
      </w:pPr>
      <w:r>
        <w:t>Add comments</w:t>
      </w:r>
      <w:r w:rsidR="000E72F9">
        <w:t xml:space="preserve"> to identify the variables used</w:t>
      </w:r>
      <w:r>
        <w:t xml:space="preserve">. </w:t>
      </w:r>
    </w:p>
    <w:p w:rsidR="00B23ABA" w:rsidRDefault="00B23ABA" w:rsidP="00B23ABA">
      <w:pPr>
        <w:numPr>
          <w:ilvl w:val="0"/>
          <w:numId w:val="4"/>
        </w:numPr>
        <w:tabs>
          <w:tab w:val="clear" w:pos="720"/>
        </w:tabs>
        <w:ind w:left="1080"/>
      </w:pPr>
      <w:r>
        <w:t>Create constants representing the points for each grade.</w:t>
      </w:r>
    </w:p>
    <w:p w:rsidR="00B23ABA" w:rsidRDefault="00B23ABA" w:rsidP="006B40AB">
      <w:pPr>
        <w:numPr>
          <w:ilvl w:val="0"/>
          <w:numId w:val="11"/>
        </w:numPr>
      </w:pPr>
      <w:r>
        <w:t>A</w:t>
      </w:r>
      <w:r>
        <w:tab/>
      </w:r>
      <w:r>
        <w:tab/>
        <w:t>4 points</w:t>
      </w:r>
    </w:p>
    <w:p w:rsidR="00B23ABA" w:rsidRDefault="00B23ABA" w:rsidP="006B40AB">
      <w:pPr>
        <w:numPr>
          <w:ilvl w:val="0"/>
          <w:numId w:val="11"/>
        </w:numPr>
      </w:pPr>
      <w:r>
        <w:t>B</w:t>
      </w:r>
      <w:r>
        <w:tab/>
      </w:r>
      <w:r>
        <w:tab/>
        <w:t>3 points</w:t>
      </w:r>
    </w:p>
    <w:p w:rsidR="00B23ABA" w:rsidRDefault="00B23ABA" w:rsidP="006B40AB">
      <w:pPr>
        <w:numPr>
          <w:ilvl w:val="0"/>
          <w:numId w:val="11"/>
        </w:numPr>
      </w:pPr>
      <w:r>
        <w:t xml:space="preserve">C    </w:t>
      </w:r>
      <w:r>
        <w:tab/>
      </w:r>
      <w:r w:rsidR="006B40AB">
        <w:t>2 points</w:t>
      </w:r>
    </w:p>
    <w:p w:rsidR="006B40AB" w:rsidRDefault="006B40AB" w:rsidP="006B40AB">
      <w:pPr>
        <w:numPr>
          <w:ilvl w:val="0"/>
          <w:numId w:val="11"/>
        </w:numPr>
      </w:pPr>
      <w:r>
        <w:t>D</w:t>
      </w:r>
      <w:r>
        <w:tab/>
      </w:r>
      <w:r>
        <w:tab/>
        <w:t>1 points</w:t>
      </w:r>
    </w:p>
    <w:p w:rsidR="006B40AB" w:rsidRDefault="006B40AB" w:rsidP="006B40AB">
      <w:pPr>
        <w:numPr>
          <w:ilvl w:val="0"/>
          <w:numId w:val="11"/>
        </w:numPr>
      </w:pPr>
      <w:r>
        <w:t>F</w:t>
      </w:r>
      <w:r>
        <w:tab/>
      </w:r>
      <w:r>
        <w:tab/>
        <w:t>0 points</w:t>
      </w:r>
    </w:p>
    <w:p w:rsidR="00353A73" w:rsidRDefault="00353A73" w:rsidP="00353A73">
      <w:pPr>
        <w:numPr>
          <w:ilvl w:val="0"/>
          <w:numId w:val="4"/>
        </w:numPr>
        <w:tabs>
          <w:tab w:val="clear" w:pos="720"/>
        </w:tabs>
        <w:ind w:left="1080"/>
      </w:pPr>
      <w:r>
        <w:t>Calculate using the constants you defined, and whatever data the user enters.</w:t>
      </w:r>
    </w:p>
    <w:p w:rsidR="003061D7" w:rsidRDefault="003061D7" w:rsidP="00353A73">
      <w:pPr>
        <w:numPr>
          <w:ilvl w:val="0"/>
          <w:numId w:val="4"/>
        </w:numPr>
        <w:tabs>
          <w:tab w:val="clear" w:pos="720"/>
        </w:tabs>
        <w:ind w:left="1080"/>
      </w:pPr>
      <w:r>
        <w:t xml:space="preserve">Use at least 4 </w:t>
      </w:r>
      <w:r w:rsidR="00AD64F6">
        <w:t>functions</w:t>
      </w:r>
      <w:r>
        <w:t>.</w:t>
      </w:r>
    </w:p>
    <w:p w:rsidR="003061D7" w:rsidRDefault="00473D5D" w:rsidP="00353A73">
      <w:pPr>
        <w:numPr>
          <w:ilvl w:val="0"/>
          <w:numId w:val="4"/>
        </w:numPr>
        <w:tabs>
          <w:tab w:val="clear" w:pos="720"/>
        </w:tabs>
        <w:ind w:left="1080"/>
      </w:pPr>
      <w:r>
        <w:t>Include data validation for all data entered</w:t>
      </w:r>
      <w:r w:rsidR="003061D7">
        <w:t xml:space="preserve">   </w:t>
      </w:r>
    </w:p>
    <w:p w:rsidR="003061D7" w:rsidRDefault="00066823" w:rsidP="00066823">
      <w:pPr>
        <w:tabs>
          <w:tab w:val="left" w:pos="5040"/>
        </w:tabs>
        <w:ind w:left="2340" w:firstLine="720"/>
      </w:pPr>
      <w:r>
        <w:t>ID</w:t>
      </w:r>
      <w:r w:rsidRPr="00066823">
        <w:t xml:space="preserve"> </w:t>
      </w:r>
      <w:r>
        <w:t>Range</w:t>
      </w:r>
      <w:r w:rsidR="003061D7">
        <w:tab/>
        <w:t>0-9999</w:t>
      </w:r>
    </w:p>
    <w:p w:rsidR="003061D7" w:rsidRDefault="00AA712F" w:rsidP="00066823">
      <w:pPr>
        <w:tabs>
          <w:tab w:val="left" w:pos="5040"/>
        </w:tabs>
        <w:ind w:left="2340" w:firstLine="720"/>
      </w:pPr>
      <w:r>
        <w:t>Number</w:t>
      </w:r>
      <w:r w:rsidR="003061D7">
        <w:t xml:space="preserve"> of courses</w:t>
      </w:r>
      <w:r w:rsidR="00066823">
        <w:tab/>
      </w:r>
      <w:r w:rsidR="0057339D">
        <w:t>0 – 5</w:t>
      </w:r>
    </w:p>
    <w:p w:rsidR="00473D5D" w:rsidRDefault="00AA712F" w:rsidP="00066823">
      <w:pPr>
        <w:tabs>
          <w:tab w:val="left" w:pos="5040"/>
        </w:tabs>
        <w:ind w:left="2340" w:firstLine="720"/>
      </w:pPr>
      <w:r>
        <w:t>Grades</w:t>
      </w:r>
      <w:r w:rsidR="003061D7">
        <w:t xml:space="preserve"> are </w:t>
      </w:r>
      <w:r w:rsidR="00066823">
        <w:tab/>
      </w:r>
      <w:r w:rsidR="003061D7">
        <w:t>A</w:t>
      </w:r>
      <w:proofErr w:type="gramStart"/>
      <w:r w:rsidR="003061D7">
        <w:t>,B,C,D,F</w:t>
      </w:r>
      <w:proofErr w:type="gramEnd"/>
      <w:r w:rsidR="00473D5D">
        <w:t>.</w:t>
      </w:r>
    </w:p>
    <w:p w:rsidR="00353A73" w:rsidRPr="00801895" w:rsidRDefault="00353A73" w:rsidP="00353A73">
      <w:pPr>
        <w:numPr>
          <w:ilvl w:val="0"/>
          <w:numId w:val="4"/>
        </w:numPr>
        <w:tabs>
          <w:tab w:val="clear" w:pos="720"/>
        </w:tabs>
        <w:ind w:left="1080"/>
      </w:pPr>
      <w:r>
        <w:t>H</w:t>
      </w:r>
      <w:r w:rsidRPr="00801895">
        <w:t>ave your program print proper titles for the output.</w:t>
      </w:r>
    </w:p>
    <w:p w:rsidR="00B23ABA" w:rsidRDefault="00B23ABA" w:rsidP="00B23ABA">
      <w:pPr>
        <w:numPr>
          <w:ilvl w:val="0"/>
          <w:numId w:val="4"/>
        </w:numPr>
        <w:tabs>
          <w:tab w:val="clear" w:pos="720"/>
        </w:tabs>
        <w:ind w:left="1080"/>
      </w:pPr>
      <w:r>
        <w:t xml:space="preserve">Output the report as </w:t>
      </w:r>
      <w:r w:rsidR="00C633DF">
        <w:t xml:space="preserve">specified </w:t>
      </w:r>
      <w:r>
        <w:t>above.</w:t>
      </w:r>
    </w:p>
    <w:p w:rsidR="00B23ABA" w:rsidRDefault="00B23ABA" w:rsidP="00B23ABA">
      <w:pPr>
        <w:numPr>
          <w:ilvl w:val="0"/>
          <w:numId w:val="4"/>
        </w:numPr>
        <w:tabs>
          <w:tab w:val="clear" w:pos="720"/>
        </w:tabs>
        <w:ind w:left="1080"/>
      </w:pPr>
      <w:r>
        <w:t>Comment thoroughly.</w:t>
      </w:r>
    </w:p>
    <w:p w:rsidR="00CF57EB" w:rsidRDefault="00CF57EB" w:rsidP="00E6290D">
      <w:pPr>
        <w:ind w:left="1080"/>
      </w:pPr>
    </w:p>
    <w:p w:rsidR="00CA783D" w:rsidRPr="00070F6F" w:rsidRDefault="00070F6F" w:rsidP="00CA783D">
      <w:pPr>
        <w:rPr>
          <w:b/>
          <w:sz w:val="28"/>
          <w:szCs w:val="28"/>
        </w:rPr>
      </w:pPr>
      <w:r>
        <w:t xml:space="preserve">  </w:t>
      </w:r>
      <w:r w:rsidR="00CA783D" w:rsidRPr="00070F6F">
        <w:rPr>
          <w:b/>
          <w:sz w:val="28"/>
          <w:szCs w:val="28"/>
        </w:rPr>
        <w:t>Grading criteria:</w:t>
      </w:r>
    </w:p>
    <w:p w:rsidR="00B23ABA" w:rsidRPr="00906830" w:rsidRDefault="00AD64F6" w:rsidP="00AD64F6">
      <w:pPr>
        <w:ind w:left="720"/>
      </w:pPr>
      <w:r>
        <w:t xml:space="preserve">  5</w:t>
      </w:r>
      <w:r w:rsidR="00B23ABA" w:rsidRPr="00906830">
        <w:t xml:space="preserve"> points</w:t>
      </w:r>
      <w:r w:rsidR="00B23ABA" w:rsidRPr="00906830">
        <w:tab/>
        <w:t xml:space="preserve">Program is consistent with programming </w:t>
      </w:r>
      <w:r w:rsidR="00B23ABA">
        <w:t>coding standards</w:t>
      </w:r>
      <w:proofErr w:type="gramStart"/>
      <w:r w:rsidR="00B23ABA" w:rsidRPr="00906830">
        <w:t>.</w:t>
      </w:r>
      <w:r>
        <w:t>(</w:t>
      </w:r>
      <w:proofErr w:type="gramEnd"/>
      <w:r>
        <w:t>input, process, output)</w:t>
      </w:r>
    </w:p>
    <w:p w:rsidR="003061D7" w:rsidRDefault="00AD64F6" w:rsidP="00AD64F6">
      <w:pPr>
        <w:ind w:left="720"/>
      </w:pPr>
      <w:r>
        <w:t xml:space="preserve">  5</w:t>
      </w:r>
      <w:r w:rsidR="003061D7">
        <w:t xml:space="preserve"> points</w:t>
      </w:r>
      <w:r w:rsidR="003061D7">
        <w:tab/>
        <w:t>Proper spacing, comments, use of variables, general program appearance.</w:t>
      </w:r>
    </w:p>
    <w:p w:rsidR="00B23ABA" w:rsidRDefault="00B23ABA" w:rsidP="00AD64F6">
      <w:pPr>
        <w:ind w:left="720"/>
      </w:pPr>
      <w:r>
        <w:t>10</w:t>
      </w:r>
      <w:r w:rsidRPr="00906830">
        <w:t xml:space="preserve"> points</w:t>
      </w:r>
      <w:r w:rsidRPr="00906830">
        <w:tab/>
      </w:r>
      <w:proofErr w:type="gramStart"/>
      <w:r w:rsidRPr="00906830">
        <w:t>A</w:t>
      </w:r>
      <w:proofErr w:type="gramEnd"/>
      <w:r w:rsidRPr="00906830">
        <w:t xml:space="preserve"> flowchart or algorithm is</w:t>
      </w:r>
      <w:r w:rsidR="00AD64F6">
        <w:t xml:space="preserve"> </w:t>
      </w:r>
      <w:r w:rsidRPr="00906830">
        <w:t>handed-in</w:t>
      </w:r>
      <w:r>
        <w:t xml:space="preserve"> </w:t>
      </w:r>
      <w:r w:rsidR="00AD64F6">
        <w:t>detailed</w:t>
      </w:r>
      <w:r w:rsidR="00AD64F6" w:rsidRPr="00906830">
        <w:t xml:space="preserve"> </w:t>
      </w:r>
      <w:r>
        <w:t>and is correct.</w:t>
      </w:r>
    </w:p>
    <w:p w:rsidR="00473D5D" w:rsidRDefault="003061D7" w:rsidP="00AD64F6">
      <w:pPr>
        <w:ind w:left="720"/>
      </w:pPr>
      <w:r>
        <w:t xml:space="preserve">  5 p</w:t>
      </w:r>
      <w:r w:rsidR="00473D5D">
        <w:t>oints</w:t>
      </w:r>
      <w:r w:rsidR="00473D5D">
        <w:tab/>
      </w:r>
      <w:r w:rsidR="003D5DB9">
        <w:t>Hierarchical</w:t>
      </w:r>
      <w:r w:rsidR="00473D5D">
        <w:t xml:space="preserve"> chart is included and is correct.</w:t>
      </w:r>
    </w:p>
    <w:p w:rsidR="00B23ABA" w:rsidRDefault="003061D7" w:rsidP="00AD64F6">
      <w:pPr>
        <w:ind w:left="720"/>
      </w:pPr>
      <w:r>
        <w:t xml:space="preserve">  </w:t>
      </w:r>
      <w:r w:rsidR="0039210E">
        <w:t>5</w:t>
      </w:r>
      <w:r w:rsidR="00B23ABA">
        <w:t xml:space="preserve"> points</w:t>
      </w:r>
      <w:r w:rsidR="00B23ABA">
        <w:tab/>
        <w:t>Constants are used.</w:t>
      </w:r>
    </w:p>
    <w:p w:rsidR="0039210E" w:rsidRDefault="0039210E" w:rsidP="00AD64F6">
      <w:pPr>
        <w:ind w:left="720"/>
      </w:pPr>
      <w:r>
        <w:t xml:space="preserve">  5 points</w:t>
      </w:r>
      <w:r>
        <w:tab/>
        <w:t>at least 4 functions are used.</w:t>
      </w:r>
    </w:p>
    <w:p w:rsidR="00B23ABA" w:rsidRDefault="00473D5D" w:rsidP="00AD64F6">
      <w:pPr>
        <w:ind w:left="720"/>
      </w:pPr>
      <w:r>
        <w:t xml:space="preserve">  </w:t>
      </w:r>
      <w:r w:rsidR="00B23ABA">
        <w:t>5 points</w:t>
      </w:r>
      <w:r w:rsidR="00B23ABA">
        <w:tab/>
      </w:r>
      <w:smartTag w:uri="urn:schemas-microsoft-com:office:smarttags" w:element="place">
        <w:r w:rsidR="00B23ABA" w:rsidRPr="00CF57EB">
          <w:t>Loop</w:t>
        </w:r>
      </w:smartTag>
      <w:r w:rsidR="00B23ABA" w:rsidRPr="00CF57EB">
        <w:t xml:space="preserve"> continues until </w:t>
      </w:r>
      <w:r w:rsidR="005E7C83">
        <w:t>‘</w:t>
      </w:r>
      <w:r w:rsidR="00B23ABA">
        <w:t>N</w:t>
      </w:r>
      <w:r w:rsidR="005E7C83">
        <w:t>’ or ‘n’ is entered</w:t>
      </w:r>
    </w:p>
    <w:p w:rsidR="00AD64F6" w:rsidRDefault="00AD64F6" w:rsidP="00AD64F6">
      <w:pPr>
        <w:ind w:left="720"/>
      </w:pPr>
      <w:r>
        <w:t xml:space="preserve">10 points </w:t>
      </w:r>
      <w:r>
        <w:tab/>
        <w:t>appropriate pass by value and pass by reference.</w:t>
      </w:r>
    </w:p>
    <w:p w:rsidR="00B23ABA" w:rsidRDefault="00B23ABA" w:rsidP="00AD64F6">
      <w:pPr>
        <w:ind w:left="720"/>
      </w:pPr>
      <w:r>
        <w:t>10 points</w:t>
      </w:r>
      <w:r>
        <w:tab/>
      </w:r>
      <w:r w:rsidR="003061D7">
        <w:t>Titles are included and are</w:t>
      </w:r>
      <w:r w:rsidR="00353A73">
        <w:t xml:space="preserve"> appropriate</w:t>
      </w:r>
      <w:r>
        <w:t>.</w:t>
      </w:r>
    </w:p>
    <w:p w:rsidR="00473D5D" w:rsidRDefault="005E7C83" w:rsidP="00AD64F6">
      <w:pPr>
        <w:ind w:left="720"/>
      </w:pPr>
      <w:r>
        <w:t>10 points</w:t>
      </w:r>
      <w:r>
        <w:tab/>
      </w:r>
      <w:proofErr w:type="gramStart"/>
      <w:r>
        <w:t>A</w:t>
      </w:r>
      <w:r w:rsidR="003061D7">
        <w:t>ll</w:t>
      </w:r>
      <w:proofErr w:type="gramEnd"/>
      <w:r w:rsidR="003061D7">
        <w:t xml:space="preserve"> entered data is validated.</w:t>
      </w:r>
    </w:p>
    <w:p w:rsidR="003061D7" w:rsidRDefault="003061D7" w:rsidP="00AD64F6">
      <w:pPr>
        <w:ind w:left="720"/>
      </w:pPr>
      <w:r>
        <w:t>1</w:t>
      </w:r>
      <w:r w:rsidR="00B23ABA">
        <w:t xml:space="preserve">0 points </w:t>
      </w:r>
      <w:r w:rsidR="00B23ABA">
        <w:tab/>
      </w:r>
      <w:r>
        <w:t>a message is printed</w:t>
      </w:r>
    </w:p>
    <w:p w:rsidR="00B23ABA" w:rsidRDefault="003061D7" w:rsidP="00AD64F6">
      <w:pPr>
        <w:ind w:left="720"/>
      </w:pPr>
      <w:r>
        <w:t>10 points</w:t>
      </w:r>
      <w:r>
        <w:tab/>
      </w:r>
      <w:r w:rsidR="00B23ABA">
        <w:t>Program runs correctly and produces the intended results.</w:t>
      </w:r>
    </w:p>
    <w:p w:rsidR="00B23ABA" w:rsidRDefault="003061D7" w:rsidP="00AD64F6">
      <w:pPr>
        <w:ind w:left="720"/>
      </w:pPr>
      <w:r>
        <w:lastRenderedPageBreak/>
        <w:t xml:space="preserve">  </w:t>
      </w:r>
      <w:r w:rsidR="00473D5D">
        <w:t>5</w:t>
      </w:r>
      <w:r w:rsidR="00B23ABA">
        <w:t xml:space="preserve"> points</w:t>
      </w:r>
      <w:r w:rsidR="00B23ABA">
        <w:tab/>
      </w:r>
      <w:r w:rsidR="00C034EE">
        <w:t xml:space="preserve">test runs </w:t>
      </w:r>
      <w:r>
        <w:t xml:space="preserve">to account for all outcomes </w:t>
      </w:r>
      <w:r w:rsidR="00C034EE">
        <w:t>are submitted</w:t>
      </w:r>
      <w:r w:rsidR="00B23ABA">
        <w:t>.</w:t>
      </w:r>
    </w:p>
    <w:p w:rsidR="00B23ABA" w:rsidRDefault="003061D7" w:rsidP="00AD64F6">
      <w:pPr>
        <w:ind w:left="720"/>
      </w:pPr>
      <w:r>
        <w:t xml:space="preserve">  </w:t>
      </w:r>
      <w:r w:rsidR="005E7C83">
        <w:t>5 points</w:t>
      </w:r>
      <w:r w:rsidR="005E7C83">
        <w:tab/>
        <w:t>U</w:t>
      </w:r>
      <w:r w:rsidR="00B23ABA">
        <w:t xml:space="preserve">se of </w:t>
      </w:r>
      <w:proofErr w:type="spellStart"/>
      <w:proofErr w:type="gramStart"/>
      <w:r w:rsidR="000E72F9">
        <w:t>toupper</w:t>
      </w:r>
      <w:proofErr w:type="spellEnd"/>
      <w:r w:rsidR="000E72F9">
        <w:t>(</w:t>
      </w:r>
      <w:proofErr w:type="gramEnd"/>
      <w:r w:rsidR="000E72F9">
        <w:t>)</w:t>
      </w:r>
      <w:r w:rsidR="00B23ABA">
        <w:t xml:space="preserve"> function as </w:t>
      </w:r>
      <w:r w:rsidR="00D658C5">
        <w:t>a part</w:t>
      </w:r>
      <w:r w:rsidR="00B23ABA">
        <w:t xml:space="preserve"> of the condition.</w:t>
      </w:r>
    </w:p>
    <w:p w:rsidR="00B23ABA" w:rsidRDefault="00B23ABA" w:rsidP="00B23ABA">
      <w:pPr>
        <w:ind w:left="1440"/>
      </w:pPr>
    </w:p>
    <w:p w:rsidR="00375D01" w:rsidRPr="009F34B1" w:rsidRDefault="00375D01" w:rsidP="00375D01">
      <w:pPr>
        <w:rPr>
          <w:b/>
          <w:sz w:val="28"/>
          <w:szCs w:val="28"/>
        </w:rPr>
      </w:pPr>
      <w:r w:rsidRPr="009F34B1">
        <w:rPr>
          <w:b/>
          <w:sz w:val="28"/>
          <w:szCs w:val="28"/>
        </w:rPr>
        <w:t>Submission Details:</w:t>
      </w:r>
    </w:p>
    <w:p w:rsidR="00375D01" w:rsidRDefault="00375D01" w:rsidP="00375D01">
      <w:pPr>
        <w:ind w:left="1440"/>
      </w:pPr>
      <w:r>
        <w:t>Submit a print-out of:</w:t>
      </w:r>
    </w:p>
    <w:p w:rsidR="00375D01" w:rsidRDefault="00375D01" w:rsidP="00375D01">
      <w:pPr>
        <w:numPr>
          <w:ilvl w:val="0"/>
          <w:numId w:val="12"/>
        </w:numPr>
      </w:pPr>
      <w:r>
        <w:t>The source files</w:t>
      </w:r>
    </w:p>
    <w:p w:rsidR="00375D01" w:rsidRDefault="00375D01" w:rsidP="00A30898">
      <w:pPr>
        <w:numPr>
          <w:ilvl w:val="0"/>
          <w:numId w:val="12"/>
        </w:numPr>
        <w:ind w:left="1440"/>
      </w:pPr>
      <w:r>
        <w:t>A flowchart of main only (pseudo code is not acceptable)</w:t>
      </w:r>
    </w:p>
    <w:p w:rsidR="00375D01" w:rsidRDefault="00375D01" w:rsidP="00A30898">
      <w:pPr>
        <w:numPr>
          <w:ilvl w:val="0"/>
          <w:numId w:val="12"/>
        </w:numPr>
        <w:ind w:left="1440"/>
      </w:pPr>
      <w:r>
        <w:t>Test runs.</w:t>
      </w:r>
    </w:p>
    <w:p w:rsidR="00375D01" w:rsidRDefault="00375D01" w:rsidP="00375D01"/>
    <w:p w:rsidR="00375D01" w:rsidRDefault="00375D01" w:rsidP="00375D01"/>
    <w:p w:rsidR="00375D01" w:rsidRPr="0068783D" w:rsidRDefault="00375D01" w:rsidP="00375D01">
      <w:pPr>
        <w:rPr>
          <w:b/>
          <w:bCs/>
          <w:sz w:val="28"/>
          <w:szCs w:val="28"/>
        </w:rPr>
      </w:pPr>
      <w:r>
        <w:tab/>
      </w:r>
      <w:r>
        <w:tab/>
      </w:r>
      <w:r w:rsidRPr="00AA2036">
        <w:rPr>
          <w:b/>
          <w:bCs/>
          <w:sz w:val="28"/>
          <w:szCs w:val="28"/>
        </w:rPr>
        <w:t>***</w:t>
      </w:r>
      <w:r w:rsidRPr="00AA2036">
        <w:rPr>
          <w:b/>
          <w:bCs/>
          <w:sz w:val="28"/>
          <w:szCs w:val="28"/>
        </w:rPr>
        <w:tab/>
        <w:t xml:space="preserve">Due On: </w:t>
      </w:r>
      <w:r>
        <w:rPr>
          <w:b/>
          <w:bCs/>
          <w:sz w:val="28"/>
          <w:szCs w:val="28"/>
        </w:rPr>
        <w:t>04</w:t>
      </w:r>
      <w:r w:rsidRPr="00AA2036">
        <w:rPr>
          <w:b/>
          <w:bCs/>
          <w:sz w:val="28"/>
          <w:szCs w:val="28"/>
        </w:rPr>
        <w:t>/</w:t>
      </w:r>
      <w:r w:rsidR="0057339D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/2016</w:t>
      </w:r>
      <w:bookmarkStart w:id="0" w:name="_GoBack"/>
      <w:bookmarkEnd w:id="0"/>
      <w:r w:rsidRPr="00AA2036">
        <w:rPr>
          <w:b/>
          <w:bCs/>
          <w:sz w:val="28"/>
          <w:szCs w:val="28"/>
        </w:rPr>
        <w:tab/>
        <w:t>***</w:t>
      </w:r>
      <w:r w:rsidRPr="00AA2036">
        <w:rPr>
          <w:b/>
          <w:bCs/>
        </w:rPr>
        <w:tab/>
      </w:r>
    </w:p>
    <w:p w:rsidR="00375D01" w:rsidRPr="00906830" w:rsidRDefault="00375D01" w:rsidP="00375D01">
      <w:pPr>
        <w:ind w:left="1440"/>
      </w:pPr>
    </w:p>
    <w:p w:rsidR="00375D01" w:rsidRPr="00E5225A" w:rsidRDefault="00375D01" w:rsidP="00375D01">
      <w:pPr>
        <w:tabs>
          <w:tab w:val="left" w:pos="1530"/>
          <w:tab w:val="left" w:pos="3060"/>
          <w:tab w:val="left" w:pos="4500"/>
          <w:tab w:val="left" w:pos="5760"/>
        </w:tabs>
        <w:rPr>
          <w:b/>
          <w:spacing w:val="8"/>
        </w:rPr>
      </w:pPr>
    </w:p>
    <w:p w:rsidR="00BF48EC" w:rsidRPr="00906830" w:rsidRDefault="00BF48EC" w:rsidP="00B23ABA">
      <w:pPr>
        <w:ind w:left="1440"/>
      </w:pPr>
    </w:p>
    <w:sectPr w:rsidR="00BF48EC" w:rsidRPr="00906830" w:rsidSect="001535F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6_"/>
      </v:shape>
    </w:pict>
  </w:numPicBullet>
  <w:abstractNum w:abstractNumId="0" w15:restartNumberingAfterBreak="0">
    <w:nsid w:val="00160BD4"/>
    <w:multiLevelType w:val="hybridMultilevel"/>
    <w:tmpl w:val="EDA679E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100F0A"/>
    <w:multiLevelType w:val="hybridMultilevel"/>
    <w:tmpl w:val="5BC871E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8031DCA"/>
    <w:multiLevelType w:val="hybridMultilevel"/>
    <w:tmpl w:val="4BB6EE7E"/>
    <w:lvl w:ilvl="0" w:tplc="B38C9FE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B06ABB"/>
    <w:multiLevelType w:val="hybridMultilevel"/>
    <w:tmpl w:val="8F44A884"/>
    <w:lvl w:ilvl="0" w:tplc="984ACC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4611E"/>
    <w:multiLevelType w:val="hybridMultilevel"/>
    <w:tmpl w:val="30AC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3B7A60"/>
    <w:multiLevelType w:val="hybridMultilevel"/>
    <w:tmpl w:val="1EC0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195D"/>
    <w:multiLevelType w:val="hybridMultilevel"/>
    <w:tmpl w:val="7CE4D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EC0588"/>
    <w:multiLevelType w:val="multilevel"/>
    <w:tmpl w:val="1EC0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021A3"/>
    <w:multiLevelType w:val="hybridMultilevel"/>
    <w:tmpl w:val="B928B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A155A"/>
    <w:multiLevelType w:val="hybridMultilevel"/>
    <w:tmpl w:val="C8783476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FB67A5"/>
    <w:multiLevelType w:val="hybridMultilevel"/>
    <w:tmpl w:val="D2B63A12"/>
    <w:lvl w:ilvl="0" w:tplc="F60E0602">
      <w:start w:val="2"/>
      <w:numFmt w:val="decimal"/>
      <w:lvlText w:val="%1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6DE2437B"/>
    <w:multiLevelType w:val="multilevel"/>
    <w:tmpl w:val="C878347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3D"/>
    <w:rsid w:val="00031025"/>
    <w:rsid w:val="0003760C"/>
    <w:rsid w:val="00066823"/>
    <w:rsid w:val="00070F6F"/>
    <w:rsid w:val="000E72F9"/>
    <w:rsid w:val="001535F6"/>
    <w:rsid w:val="00164C70"/>
    <w:rsid w:val="001903AE"/>
    <w:rsid w:val="001975F6"/>
    <w:rsid w:val="002A4EA6"/>
    <w:rsid w:val="003061D7"/>
    <w:rsid w:val="003101D4"/>
    <w:rsid w:val="00353A73"/>
    <w:rsid w:val="0036669E"/>
    <w:rsid w:val="00375D01"/>
    <w:rsid w:val="0039210E"/>
    <w:rsid w:val="003B0DB7"/>
    <w:rsid w:val="003D5DB9"/>
    <w:rsid w:val="00473D5D"/>
    <w:rsid w:val="004E3F94"/>
    <w:rsid w:val="00555B2A"/>
    <w:rsid w:val="0057339D"/>
    <w:rsid w:val="00576724"/>
    <w:rsid w:val="005E7873"/>
    <w:rsid w:val="005E7C83"/>
    <w:rsid w:val="00612133"/>
    <w:rsid w:val="00616DFD"/>
    <w:rsid w:val="006640EA"/>
    <w:rsid w:val="006B40AB"/>
    <w:rsid w:val="0090174E"/>
    <w:rsid w:val="00970406"/>
    <w:rsid w:val="009E3426"/>
    <w:rsid w:val="009F34B1"/>
    <w:rsid w:val="00A26867"/>
    <w:rsid w:val="00AA712F"/>
    <w:rsid w:val="00AD64F6"/>
    <w:rsid w:val="00B140FC"/>
    <w:rsid w:val="00B23ABA"/>
    <w:rsid w:val="00B36347"/>
    <w:rsid w:val="00B96DFC"/>
    <w:rsid w:val="00BC7573"/>
    <w:rsid w:val="00BF48EC"/>
    <w:rsid w:val="00C034EE"/>
    <w:rsid w:val="00C633DF"/>
    <w:rsid w:val="00CA783D"/>
    <w:rsid w:val="00CF57EB"/>
    <w:rsid w:val="00D658C5"/>
    <w:rsid w:val="00D8082C"/>
    <w:rsid w:val="00E6290D"/>
    <w:rsid w:val="00E75C02"/>
    <w:rsid w:val="00EA6F0C"/>
    <w:rsid w:val="00EE73BD"/>
    <w:rsid w:val="00F147E5"/>
    <w:rsid w:val="00F5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7A4F8F4-EAAF-4C44-8C6F-F8027E61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83D"/>
    <w:rPr>
      <w:sz w:val="24"/>
      <w:szCs w:val="24"/>
    </w:rPr>
  </w:style>
  <w:style w:type="paragraph" w:styleId="Heading1">
    <w:name w:val="heading 1"/>
    <w:basedOn w:val="Normal"/>
    <w:next w:val="Normal"/>
    <w:qFormat/>
    <w:rsid w:val="0003760C"/>
    <w:pPr>
      <w:keepNext/>
      <w:ind w:left="108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3760C"/>
    <w:pPr>
      <w:keepNext/>
      <w:ind w:left="7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76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671A8321</Template>
  <TotalTime>24</TotalTime>
  <Pages>2</Pages>
  <Words>418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The purpose of this lab project is to expose you to</vt:lpstr>
    </vt:vector>
  </TitlesOfParts>
  <Company>PCCC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The purpose of this lab project is to expose you to</dc:title>
  <dc:subject/>
  <dc:creator>CIS-LAB</dc:creator>
  <cp:keywords/>
  <cp:lastModifiedBy>Atshan, Adnan</cp:lastModifiedBy>
  <cp:revision>3</cp:revision>
  <cp:lastPrinted>2011-04-12T15:01:00Z</cp:lastPrinted>
  <dcterms:created xsi:type="dcterms:W3CDTF">2016-04-07T03:55:00Z</dcterms:created>
  <dcterms:modified xsi:type="dcterms:W3CDTF">2016-04-13T21:47:00Z</dcterms:modified>
</cp:coreProperties>
</file>